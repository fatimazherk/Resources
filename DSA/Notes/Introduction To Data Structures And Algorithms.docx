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7D" w:rsidRDefault="00952F7D" w:rsidP="007735A6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B4455" w:themeFill="accent1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99"/>
        <w:gridCol w:w="4495"/>
        <w:gridCol w:w="899"/>
        <w:gridCol w:w="3597"/>
        <w:gridCol w:w="900"/>
      </w:tblGrid>
      <w:tr w:rsidR="007735A6" w:rsidTr="0054426D">
        <w:trPr>
          <w:trHeight w:val="10512"/>
        </w:trPr>
        <w:tc>
          <w:tcPr>
            <w:tcW w:w="10790" w:type="dxa"/>
            <w:gridSpan w:val="5"/>
            <w:shd w:val="clear" w:color="auto" w:fill="3B4455" w:themeFill="accent1"/>
          </w:tcPr>
          <w:p w:rsidR="00FF2D16" w:rsidRDefault="00FF2D16" w:rsidP="007F5E83">
            <w:pPr>
              <w:rPr>
                <w:color w:val="E4B8B7" w:themeColor="accent2" w:themeTint="66"/>
              </w:rPr>
            </w:pPr>
          </w:p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Pr="00FF2D16" w:rsidRDefault="00FF2D16" w:rsidP="00FF2D16"/>
          <w:p w:rsidR="00FF2D16" w:rsidRDefault="00FF2D16" w:rsidP="00FF2D16"/>
          <w:p w:rsidR="00FF2D16" w:rsidRPr="00FF2D16" w:rsidRDefault="00FF2D16" w:rsidP="00FF2D16"/>
          <w:p w:rsidR="00FF2D16" w:rsidRDefault="00FF2D16" w:rsidP="00FF2D16"/>
          <w:p w:rsidR="007735A6" w:rsidRPr="00FF2D16" w:rsidRDefault="00FF2D16" w:rsidP="00FF2D16">
            <w:pPr>
              <w:tabs>
                <w:tab w:val="left" w:pos="8330"/>
              </w:tabs>
            </w:pPr>
            <w:r>
              <w:tab/>
            </w:r>
          </w:p>
        </w:tc>
      </w:tr>
      <w:tr w:rsidR="007735A6" w:rsidTr="0054426D">
        <w:trPr>
          <w:trHeight w:val="3333"/>
        </w:trPr>
        <w:tc>
          <w:tcPr>
            <w:tcW w:w="899" w:type="dxa"/>
            <w:shd w:val="clear" w:color="auto" w:fill="3B4455" w:themeFill="accent1"/>
          </w:tcPr>
          <w:p w:rsidR="007735A6" w:rsidRDefault="007735A6" w:rsidP="007F5E83"/>
        </w:tc>
        <w:tc>
          <w:tcPr>
            <w:tcW w:w="4495" w:type="dxa"/>
            <w:tcBorders>
              <w:top w:val="single" w:sz="48" w:space="0" w:color="BC4E4D" w:themeColor="accent2"/>
            </w:tcBorders>
            <w:shd w:val="clear" w:color="auto" w:fill="3B4455" w:themeFill="accent1"/>
          </w:tcPr>
          <w:p w:rsidR="007735A6" w:rsidRPr="00FF2D16" w:rsidRDefault="00FF2D16" w:rsidP="0043454C">
            <w:pPr>
              <w:pStyle w:val="Title"/>
              <w:rPr>
                <w:color w:val="E4B8B7" w:themeColor="accent2" w:themeTint="66"/>
              </w:rPr>
            </w:pPr>
            <w:r w:rsidRPr="00FF2D16">
              <w:rPr>
                <w:color w:val="E4B8B7" w:themeColor="accent2" w:themeTint="66"/>
              </w:rPr>
              <w:t xml:space="preserve">Data Structures And Algorithms </w:t>
            </w:r>
          </w:p>
          <w:p w:rsidR="007735A6" w:rsidRPr="00FF2D16" w:rsidRDefault="007735A6" w:rsidP="007F5E83">
            <w:pPr>
              <w:rPr>
                <w:color w:val="E4B8B7" w:themeColor="accent2" w:themeTint="66"/>
              </w:rPr>
            </w:pPr>
          </w:p>
          <w:p w:rsidR="007735A6" w:rsidRPr="00FF2D16" w:rsidRDefault="00FF2D16" w:rsidP="0043454C">
            <w:pPr>
              <w:pStyle w:val="Subtitle"/>
              <w:rPr>
                <w:color w:val="E4B8B7" w:themeColor="accent2" w:themeTint="66"/>
              </w:rPr>
            </w:pPr>
            <w:r w:rsidRPr="00FF2D16">
              <w:rPr>
                <w:color w:val="E4B8B7" w:themeColor="accent2" w:themeTint="66"/>
              </w:rPr>
              <w:t xml:space="preserve">Fatimaa Khan </w:t>
            </w:r>
          </w:p>
          <w:p w:rsidR="007735A6" w:rsidRPr="00FF2D16" w:rsidRDefault="007735A6" w:rsidP="001A6F00">
            <w:pPr>
              <w:pStyle w:val="Heading2"/>
              <w:rPr>
                <w:color w:val="E4B8B7" w:themeColor="accent2" w:themeTint="66"/>
              </w:rPr>
            </w:pPr>
          </w:p>
        </w:tc>
        <w:tc>
          <w:tcPr>
            <w:tcW w:w="899" w:type="dxa"/>
            <w:shd w:val="clear" w:color="auto" w:fill="3B4455" w:themeFill="accent1"/>
          </w:tcPr>
          <w:p w:rsidR="007735A6" w:rsidRDefault="007735A6" w:rsidP="007F5E83"/>
        </w:tc>
        <w:tc>
          <w:tcPr>
            <w:tcW w:w="3597" w:type="dxa"/>
            <w:shd w:val="clear" w:color="auto" w:fill="3B4455" w:themeFill="accent1"/>
            <w:vAlign w:val="center"/>
          </w:tcPr>
          <w:p w:rsidR="007735A6" w:rsidRDefault="007735A6" w:rsidP="007735A6">
            <w:pPr>
              <w:jc w:val="center"/>
            </w:pPr>
          </w:p>
        </w:tc>
        <w:tc>
          <w:tcPr>
            <w:tcW w:w="900" w:type="dxa"/>
            <w:shd w:val="clear" w:color="auto" w:fill="3B4455" w:themeFill="accent1"/>
          </w:tcPr>
          <w:p w:rsidR="007735A6" w:rsidRDefault="007735A6" w:rsidP="007F5E83"/>
        </w:tc>
      </w:tr>
    </w:tbl>
    <w:p w:rsidR="007735A6" w:rsidRDefault="007735A6"/>
    <w:p w:rsidR="007735A6" w:rsidRDefault="007735A6" w:rsidP="0032399A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9494" w:themeFill="accent2" w:themeFillTint="99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20"/>
        <w:gridCol w:w="9170"/>
        <w:gridCol w:w="900"/>
      </w:tblGrid>
      <w:tr w:rsidR="0032399A" w:rsidTr="00FF2D16">
        <w:trPr>
          <w:trHeight w:val="8586"/>
        </w:trPr>
        <w:tc>
          <w:tcPr>
            <w:tcW w:w="10790" w:type="dxa"/>
            <w:gridSpan w:val="3"/>
            <w:shd w:val="clear" w:color="auto" w:fill="D69494" w:themeFill="accent2" w:themeFillTint="99"/>
            <w:vAlign w:val="bottom"/>
          </w:tcPr>
          <w:p w:rsidR="0032399A" w:rsidRDefault="00FF2D16" w:rsidP="0032399A">
            <w:r>
              <w:rPr>
                <w:noProof/>
              </w:rPr>
              <w:drawing>
                <wp:inline distT="0" distB="0" distL="0" distR="0">
                  <wp:extent cx="6743275" cy="3624509"/>
                  <wp:effectExtent l="57150" t="57150" r="57785" b="1098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50608_kimaelflips_animation-a-green-slime-bouncing[2]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450" cy="36348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99A" w:rsidTr="003E22F4">
        <w:trPr>
          <w:trHeight w:val="4689"/>
        </w:trPr>
        <w:tc>
          <w:tcPr>
            <w:tcW w:w="720" w:type="dxa"/>
            <w:shd w:val="clear" w:color="auto" w:fill="D69494" w:themeFill="accent2" w:themeFillTint="99"/>
          </w:tcPr>
          <w:p w:rsidR="0032399A" w:rsidRDefault="0032399A"/>
        </w:tc>
        <w:tc>
          <w:tcPr>
            <w:tcW w:w="9170" w:type="dxa"/>
            <w:shd w:val="clear" w:color="auto" w:fill="D69494" w:themeFill="accent2" w:themeFillTint="99"/>
            <w:vAlign w:val="center"/>
          </w:tcPr>
          <w:p w:rsidR="0032399A" w:rsidRPr="00AF4F54" w:rsidRDefault="002A20EA" w:rsidP="00AF4F54">
            <w:pPr>
              <w:pStyle w:val="Heading2"/>
            </w:pPr>
            <w:r>
              <w:t>Data Structures</w:t>
            </w:r>
          </w:p>
          <w:p w:rsidR="0032399A" w:rsidRPr="003E22F4" w:rsidRDefault="002A20EA" w:rsidP="003E22F4">
            <w:pPr>
              <w:pStyle w:val="Heading3"/>
              <w:rPr>
                <w:shd w:val="clear" w:color="auto" w:fill="1F1F1F"/>
              </w:rPr>
            </w:pPr>
            <w:r w:rsidRPr="003E22F4">
              <w:rPr>
                <w:shd w:val="clear" w:color="auto" w:fill="1F1F1F"/>
              </w:rPr>
              <w:t>Data = data is a collection of discrete or continuous values that convey information</w:t>
            </w:r>
          </w:p>
          <w:p w:rsidR="002A20EA" w:rsidRPr="003E22F4" w:rsidRDefault="002A20EA" w:rsidP="003E22F4">
            <w:pPr>
              <w:pStyle w:val="Heading3"/>
              <w:rPr>
                <w:shd w:val="clear" w:color="auto" w:fill="1F1F1F"/>
              </w:rPr>
            </w:pPr>
            <w:r w:rsidRPr="003E22F4">
              <w:rPr>
                <w:shd w:val="clear" w:color="auto" w:fill="1F1F1F"/>
              </w:rPr>
              <w:t>Structure = The representation of data is known as structure</w:t>
            </w:r>
          </w:p>
          <w:p w:rsidR="002A20EA" w:rsidRDefault="002A20EA" w:rsidP="003E22F4">
            <w:pPr>
              <w:pStyle w:val="Heading3"/>
            </w:pPr>
            <w:r w:rsidRPr="003E22F4">
              <w:rPr>
                <w:shd w:val="clear" w:color="auto" w:fill="1F1F1F"/>
              </w:rPr>
              <w:t>Data Structure = A data structure is a specialized format for organizing, processing, storing and retrieving data.</w:t>
            </w:r>
          </w:p>
        </w:tc>
        <w:tc>
          <w:tcPr>
            <w:tcW w:w="900" w:type="dxa"/>
            <w:shd w:val="clear" w:color="auto" w:fill="D69494" w:themeFill="accent2" w:themeFillTint="99"/>
          </w:tcPr>
          <w:p w:rsidR="0032399A" w:rsidRDefault="0032399A"/>
        </w:tc>
      </w:tr>
    </w:tbl>
    <w:p w:rsidR="0032399A" w:rsidRDefault="003239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"/>
        <w:gridCol w:w="5078"/>
        <w:gridCol w:w="5"/>
        <w:gridCol w:w="5706"/>
        <w:gridCol w:w="5"/>
      </w:tblGrid>
      <w:tr w:rsidR="003E22F4" w:rsidTr="0054426D">
        <w:trPr>
          <w:trHeight w:val="4479"/>
        </w:trPr>
        <w:tc>
          <w:tcPr>
            <w:tcW w:w="626" w:type="dxa"/>
          </w:tcPr>
          <w:p w:rsidR="00256297" w:rsidRDefault="00256297"/>
        </w:tc>
        <w:tc>
          <w:tcPr>
            <w:tcW w:w="3399" w:type="dxa"/>
            <w:tcBorders>
              <w:top w:val="single" w:sz="18" w:space="0" w:color="5E5E5E" w:themeColor="text2"/>
            </w:tcBorders>
            <w:vAlign w:val="bottom"/>
          </w:tcPr>
          <w:p w:rsidR="00256297" w:rsidRDefault="003E22F4" w:rsidP="002562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DD1FBA" wp14:editId="55FC174C">
                  <wp:extent cx="3536873" cy="2648824"/>
                  <wp:effectExtent l="0" t="0" r="6985" b="0"/>
                  <wp:docPr id="9" name="Picture 9" descr="Data Structures &amp; Algorithms for humans | by Mohit Chawla | The Bit The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ata Structures &amp; Algorithms for humans | by Mohit Chawla | The Bit The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443" cy="271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" w:type="dxa"/>
            <w:vAlign w:val="bottom"/>
          </w:tcPr>
          <w:p w:rsidR="00256297" w:rsidRDefault="00256297" w:rsidP="00256297"/>
        </w:tc>
        <w:tc>
          <w:tcPr>
            <w:tcW w:w="5521" w:type="dxa"/>
            <w:tcBorders>
              <w:top w:val="single" w:sz="18" w:space="0" w:color="5E5E5E" w:themeColor="text2"/>
            </w:tcBorders>
            <w:vAlign w:val="bottom"/>
          </w:tcPr>
          <w:p w:rsidR="00256297" w:rsidRDefault="003E22F4" w:rsidP="00256297">
            <w:r w:rsidRPr="003E22F4">
              <w:drawing>
                <wp:inline distT="0" distB="0" distL="0" distR="0">
                  <wp:extent cx="3974014" cy="2649196"/>
                  <wp:effectExtent l="0" t="0" r="7620" b="0"/>
                  <wp:docPr id="2" name="Picture 2" descr="Difference Between Linear And Non-Linear Data Structures // Uns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fference Between Linear And Non-Linear Data Structures // Uns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8641" cy="2665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" w:type="dxa"/>
          </w:tcPr>
          <w:p w:rsidR="00256297" w:rsidRDefault="00256297"/>
        </w:tc>
      </w:tr>
      <w:tr w:rsidR="003E22F4" w:rsidTr="0054426D">
        <w:trPr>
          <w:trHeight w:val="706"/>
        </w:trPr>
        <w:tc>
          <w:tcPr>
            <w:tcW w:w="626" w:type="dxa"/>
          </w:tcPr>
          <w:p w:rsidR="00256297" w:rsidRDefault="00256297"/>
        </w:tc>
        <w:tc>
          <w:tcPr>
            <w:tcW w:w="3399" w:type="dxa"/>
            <w:tcBorders>
              <w:bottom w:val="single" w:sz="18" w:space="0" w:color="5E5E5E" w:themeColor="text2"/>
            </w:tcBorders>
          </w:tcPr>
          <w:p w:rsidR="00256297" w:rsidRDefault="00256297"/>
        </w:tc>
        <w:tc>
          <w:tcPr>
            <w:tcW w:w="627" w:type="dxa"/>
          </w:tcPr>
          <w:p w:rsidR="00256297" w:rsidRDefault="00256297"/>
        </w:tc>
        <w:tc>
          <w:tcPr>
            <w:tcW w:w="5521" w:type="dxa"/>
            <w:tcBorders>
              <w:bottom w:val="single" w:sz="18" w:space="0" w:color="5E5E5E" w:themeColor="text2"/>
            </w:tcBorders>
          </w:tcPr>
          <w:p w:rsidR="00256297" w:rsidRDefault="003E22F4">
            <w:r>
              <w:t xml:space="preserve">  </w:t>
            </w:r>
          </w:p>
        </w:tc>
        <w:tc>
          <w:tcPr>
            <w:tcW w:w="627" w:type="dxa"/>
          </w:tcPr>
          <w:p w:rsidR="00256297" w:rsidRDefault="00256297"/>
        </w:tc>
      </w:tr>
      <w:tr w:rsidR="003E22F4" w:rsidTr="0054426D">
        <w:trPr>
          <w:trHeight w:val="8040"/>
        </w:trPr>
        <w:tc>
          <w:tcPr>
            <w:tcW w:w="626" w:type="dxa"/>
          </w:tcPr>
          <w:p w:rsidR="00256297" w:rsidRDefault="00256297"/>
        </w:tc>
        <w:tc>
          <w:tcPr>
            <w:tcW w:w="3399" w:type="dxa"/>
            <w:tcBorders>
              <w:top w:val="single" w:sz="18" w:space="0" w:color="5E5E5E" w:themeColor="text2"/>
            </w:tcBorders>
          </w:tcPr>
          <w:p w:rsidR="00256297" w:rsidRPr="00256297" w:rsidRDefault="002A20EA" w:rsidP="00256297">
            <w:pPr>
              <w:pStyle w:val="Heading3"/>
            </w:pPr>
            <w:r>
              <w:t>Primitive Data Structures</w:t>
            </w:r>
          </w:p>
          <w:p w:rsidR="00256297" w:rsidRDefault="00256297" w:rsidP="00256297"/>
          <w:p w:rsidR="00256297" w:rsidRDefault="002A20EA" w:rsidP="00256297">
            <w:pPr>
              <w:pStyle w:val="Text"/>
            </w:pPr>
            <w:r w:rsidRPr="002A20EA">
              <w:t>Primitive data structures are the basic data types that are built into the programming language. They include types such as integers, floats, characters, and booleans.</w:t>
            </w:r>
          </w:p>
          <w:p w:rsidR="00256297" w:rsidRDefault="00256297" w:rsidP="00256297">
            <w:pPr>
              <w:pStyle w:val="Text"/>
            </w:pPr>
          </w:p>
          <w:p w:rsidR="00256297" w:rsidRPr="00256297" w:rsidRDefault="002A20EA" w:rsidP="00256297">
            <w:pPr>
              <w:pStyle w:val="Heading3"/>
            </w:pPr>
            <w:r>
              <w:t xml:space="preserve">Non-Primitive Data Structures </w:t>
            </w:r>
          </w:p>
          <w:p w:rsidR="00256297" w:rsidRDefault="00256297" w:rsidP="00256297">
            <w:pPr>
              <w:pStyle w:val="Text"/>
            </w:pPr>
          </w:p>
          <w:p w:rsidR="00256297" w:rsidRDefault="002A20EA" w:rsidP="001A6F00">
            <w:pPr>
              <w:pStyle w:val="Text"/>
            </w:pPr>
            <w:r w:rsidRPr="002A20EA">
              <w:t>Non-Primitive data structure is a data structure that allows you to store multiple data type values</w:t>
            </w:r>
            <w:r>
              <w:t>. There are two types of non-primitive data structures:</w:t>
            </w:r>
          </w:p>
          <w:p w:rsidR="002A20EA" w:rsidRDefault="002A20EA" w:rsidP="002A20EA">
            <w:pPr>
              <w:pStyle w:val="Text"/>
              <w:numPr>
                <w:ilvl w:val="0"/>
                <w:numId w:val="1"/>
              </w:numPr>
            </w:pPr>
            <w:r>
              <w:t>Linear</w:t>
            </w:r>
          </w:p>
          <w:p w:rsidR="002A20EA" w:rsidRDefault="002A20EA" w:rsidP="002A20EA">
            <w:pPr>
              <w:pStyle w:val="Text"/>
              <w:numPr>
                <w:ilvl w:val="0"/>
                <w:numId w:val="1"/>
              </w:numPr>
            </w:pPr>
            <w:r>
              <w:t>Non-Linear</w:t>
            </w:r>
          </w:p>
        </w:tc>
        <w:tc>
          <w:tcPr>
            <w:tcW w:w="627" w:type="dxa"/>
          </w:tcPr>
          <w:p w:rsidR="00256297" w:rsidRDefault="00256297"/>
        </w:tc>
        <w:tc>
          <w:tcPr>
            <w:tcW w:w="5521" w:type="dxa"/>
            <w:tcBorders>
              <w:top w:val="single" w:sz="18" w:space="0" w:color="5E5E5E" w:themeColor="text2"/>
            </w:tcBorders>
          </w:tcPr>
          <w:p w:rsidR="00256297" w:rsidRDefault="002A20EA" w:rsidP="00256297">
            <w:pPr>
              <w:pStyle w:val="Heading3"/>
            </w:pPr>
            <w:r>
              <w:t>Linear Vs Non-Linear Data Structures</w:t>
            </w:r>
          </w:p>
          <w:p w:rsidR="00256297" w:rsidRDefault="00256297" w:rsidP="00256297"/>
          <w:p w:rsidR="00256297" w:rsidRDefault="003E22F4" w:rsidP="002A20EA">
            <w:pPr>
              <w:pStyle w:val="Text"/>
            </w:pPr>
            <w:r>
              <w:t xml:space="preserve">Linear Data Structures: </w:t>
            </w:r>
            <w:r w:rsidR="002A20EA" w:rsidRPr="002A20EA">
              <w:t>Data structure where data elements are arranged sequentially or linearly where each and every element is attached to its previous and next adjacent is called a linear data structure</w:t>
            </w:r>
            <w:r w:rsidR="002A20EA">
              <w:t>. Examples include Array, Stack, Queue Linked Lists.</w:t>
            </w:r>
          </w:p>
          <w:p w:rsidR="002A20EA" w:rsidRDefault="002A20EA" w:rsidP="002A20EA">
            <w:pPr>
              <w:pStyle w:val="Text"/>
            </w:pPr>
          </w:p>
          <w:p w:rsidR="002A20EA" w:rsidRDefault="003E22F4" w:rsidP="002A20EA">
            <w:pPr>
              <w:pStyle w:val="Text"/>
            </w:pPr>
            <w:r>
              <w:t xml:space="preserve">Non-Linear Data Structures: </w:t>
            </w:r>
            <w:r w:rsidR="002A20EA" w:rsidRPr="002A20EA">
              <w:t>Data structures where data elements are not arranged sequentially or linearly are called non-linear data structures. In a non-linear data structure, single level is not involved. Therefore, we can’t traverse all the elements in single run only.</w:t>
            </w:r>
            <w:r>
              <w:t xml:space="preserve"> Examples include trees and graphs. </w:t>
            </w:r>
          </w:p>
        </w:tc>
        <w:tc>
          <w:tcPr>
            <w:tcW w:w="627" w:type="dxa"/>
          </w:tcPr>
          <w:p w:rsidR="00256297" w:rsidRDefault="00256297"/>
        </w:tc>
      </w:tr>
    </w:tbl>
    <w:p w:rsidR="00256297" w:rsidRDefault="00256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99"/>
        <w:gridCol w:w="5394"/>
        <w:gridCol w:w="3598"/>
        <w:gridCol w:w="900"/>
      </w:tblGrid>
      <w:tr w:rsidR="00256297" w:rsidTr="0054426D">
        <w:trPr>
          <w:trHeight w:val="13312"/>
        </w:trPr>
        <w:tc>
          <w:tcPr>
            <w:tcW w:w="899" w:type="dxa"/>
          </w:tcPr>
          <w:p w:rsidR="00256297" w:rsidRDefault="003E22F4" w:rsidP="00256297">
            <w:r>
              <w:lastRenderedPageBreak/>
              <w:t>A</w:t>
            </w:r>
          </w:p>
        </w:tc>
        <w:tc>
          <w:tcPr>
            <w:tcW w:w="5394" w:type="dxa"/>
            <w:vAlign w:val="center"/>
          </w:tcPr>
          <w:p w:rsidR="003E22F4" w:rsidRPr="003E22F4" w:rsidRDefault="003E22F4" w:rsidP="003E22F4">
            <w:pPr>
              <w:pStyle w:val="Quote"/>
            </w:pPr>
            <w:r w:rsidRPr="003E22F4">
              <w:t>An algorithm is a step-by-step procedure or set of rules to solve a problem efficiently.</w:t>
            </w:r>
          </w:p>
        </w:tc>
        <w:tc>
          <w:tcPr>
            <w:tcW w:w="3598" w:type="dxa"/>
          </w:tcPr>
          <w:p w:rsidR="00256297" w:rsidRDefault="00256297" w:rsidP="00256297"/>
        </w:tc>
        <w:tc>
          <w:tcPr>
            <w:tcW w:w="900" w:type="dxa"/>
          </w:tcPr>
          <w:p w:rsidR="00256297" w:rsidRPr="00AF4F54" w:rsidRDefault="0043454C" w:rsidP="00256297">
            <w:r w:rsidRPr="00AF4F54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08A62DE" wp14:editId="68AB6AAC">
                  <wp:simplePos x="0" y="0"/>
                  <wp:positionH relativeFrom="margin">
                    <wp:align>right</wp:align>
                  </wp:positionH>
                  <wp:positionV relativeFrom="paragraph">
                    <wp:posOffset>3810</wp:posOffset>
                  </wp:positionV>
                  <wp:extent cx="4104000" cy="8128800"/>
                  <wp:effectExtent l="0" t="0" r="0" b="5715"/>
                  <wp:wrapNone/>
                  <wp:docPr id="8" name="Picture 8">
                    <a:extLst xmlns:a="http://schemas.openxmlformats.org/drawingml/2006/main">
                      <a:ext uri="{C183D7F6-B498-43B3-948B-1728B52AA6E4}">
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arto="http://schemas.microsoft.com/office/word/2006/arto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-0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00" cy="81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56297" w:rsidRDefault="00256297"/>
    <w:tbl>
      <w:tblPr>
        <w:tblStyle w:val="TableGrid"/>
        <w:tblpPr w:leftFromText="180" w:rightFromText="180" w:vertAnchor="text" w:tblpY="1"/>
        <w:tblOverlap w:val="never"/>
        <w:tblW w:w="11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99"/>
        <w:gridCol w:w="900"/>
        <w:gridCol w:w="899"/>
        <w:gridCol w:w="899"/>
        <w:gridCol w:w="299"/>
        <w:gridCol w:w="600"/>
        <w:gridCol w:w="300"/>
        <w:gridCol w:w="600"/>
        <w:gridCol w:w="300"/>
        <w:gridCol w:w="599"/>
        <w:gridCol w:w="899"/>
        <w:gridCol w:w="599"/>
        <w:gridCol w:w="300"/>
        <w:gridCol w:w="899"/>
        <w:gridCol w:w="899"/>
        <w:gridCol w:w="900"/>
        <w:gridCol w:w="900"/>
      </w:tblGrid>
      <w:tr w:rsidR="007F5E83" w:rsidTr="007F5E83">
        <w:trPr>
          <w:trHeight w:val="3333"/>
        </w:trPr>
        <w:tc>
          <w:tcPr>
            <w:tcW w:w="899" w:type="dxa"/>
          </w:tcPr>
          <w:p w:rsidR="007F5E83" w:rsidRDefault="007F5E83" w:rsidP="007F5E83"/>
        </w:tc>
        <w:tc>
          <w:tcPr>
            <w:tcW w:w="900" w:type="dxa"/>
          </w:tcPr>
          <w:p w:rsidR="007F5E83" w:rsidRDefault="007F5E83" w:rsidP="007F5E83">
            <w:pPr>
              <w:pStyle w:val="Heading3"/>
            </w:pPr>
          </w:p>
        </w:tc>
        <w:tc>
          <w:tcPr>
            <w:tcW w:w="8992" w:type="dxa"/>
            <w:gridSpan w:val="14"/>
            <w:tcBorders>
              <w:top w:val="single" w:sz="18" w:space="0" w:color="5E5E5E" w:themeColor="text2"/>
            </w:tcBorders>
          </w:tcPr>
          <w:p w:rsidR="007F5E83" w:rsidRDefault="007F5E83" w:rsidP="007F5E83">
            <w:pPr>
              <w:pStyle w:val="Heading3"/>
            </w:pPr>
            <w:r>
              <w:t xml:space="preserve">Big O Notation </w:t>
            </w:r>
          </w:p>
          <w:p w:rsidR="007F5E83" w:rsidRDefault="007F5E83" w:rsidP="007F5E83"/>
          <w:p w:rsidR="007F5E83" w:rsidRDefault="007F5E83" w:rsidP="007F5E83">
            <w:pPr>
              <w:pStyle w:val="Text"/>
            </w:pPr>
            <w:r w:rsidRPr="003E22F4">
              <w:t>Big-O notation is the language we use for talking about how long an algorithm takes to run (time complexity) or how much memory is used by an algorithm (space complexity).</w:t>
            </w:r>
          </w:p>
          <w:p w:rsidR="007F5E83" w:rsidRDefault="007F5E83" w:rsidP="007F5E83">
            <w:pPr>
              <w:pStyle w:val="Text"/>
            </w:pPr>
            <w:r w:rsidRPr="00883571">
              <w:drawing>
                <wp:inline distT="0" distB="0" distL="0" distR="0" wp14:anchorId="4964A1CF" wp14:editId="34A05179">
                  <wp:extent cx="5913381" cy="4110401"/>
                  <wp:effectExtent l="0" t="0" r="0" b="4445"/>
                  <wp:docPr id="11" name="Picture 11" descr="All you need to know about “Big O Notation” to crack your next coding inter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ll you need to know about “Big O Notation” to crack your next coding inter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2491" cy="413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7F5E83" w:rsidRDefault="007F5E83" w:rsidP="007F5E83"/>
        </w:tc>
      </w:tr>
      <w:tr w:rsidR="007F5E83" w:rsidTr="007F5E83">
        <w:trPr>
          <w:trHeight w:val="747"/>
        </w:trPr>
        <w:tc>
          <w:tcPr>
            <w:tcW w:w="899" w:type="dxa"/>
          </w:tcPr>
          <w:p w:rsidR="007F5E83" w:rsidRDefault="007F5E83" w:rsidP="007F5E83"/>
        </w:tc>
        <w:tc>
          <w:tcPr>
            <w:tcW w:w="900" w:type="dxa"/>
          </w:tcPr>
          <w:p w:rsidR="007F5E83" w:rsidRDefault="007F5E83" w:rsidP="007F5E83"/>
        </w:tc>
        <w:tc>
          <w:tcPr>
            <w:tcW w:w="899" w:type="dxa"/>
          </w:tcPr>
          <w:p w:rsidR="007F5E83" w:rsidRDefault="007F5E83" w:rsidP="007F5E83"/>
        </w:tc>
        <w:tc>
          <w:tcPr>
            <w:tcW w:w="899" w:type="dxa"/>
          </w:tcPr>
          <w:p w:rsidR="007F5E83" w:rsidRDefault="007F5E83" w:rsidP="007F5E83"/>
        </w:tc>
        <w:tc>
          <w:tcPr>
            <w:tcW w:w="899" w:type="dxa"/>
            <w:gridSpan w:val="2"/>
          </w:tcPr>
          <w:p w:rsidR="007F5E83" w:rsidRDefault="007F5E83" w:rsidP="007F5E83"/>
        </w:tc>
        <w:tc>
          <w:tcPr>
            <w:tcW w:w="900" w:type="dxa"/>
            <w:gridSpan w:val="2"/>
          </w:tcPr>
          <w:p w:rsidR="007F5E83" w:rsidRDefault="007F5E83" w:rsidP="007F5E83"/>
        </w:tc>
        <w:tc>
          <w:tcPr>
            <w:tcW w:w="899" w:type="dxa"/>
            <w:gridSpan w:val="2"/>
          </w:tcPr>
          <w:p w:rsidR="007F5E83" w:rsidRDefault="007F5E83" w:rsidP="007F5E83"/>
        </w:tc>
        <w:tc>
          <w:tcPr>
            <w:tcW w:w="899" w:type="dxa"/>
          </w:tcPr>
          <w:p w:rsidR="007F5E83" w:rsidRDefault="007F5E83" w:rsidP="007F5E83"/>
        </w:tc>
        <w:tc>
          <w:tcPr>
            <w:tcW w:w="899" w:type="dxa"/>
            <w:gridSpan w:val="2"/>
          </w:tcPr>
          <w:p w:rsidR="007F5E83" w:rsidRDefault="007F5E83" w:rsidP="007F5E83"/>
        </w:tc>
        <w:tc>
          <w:tcPr>
            <w:tcW w:w="899" w:type="dxa"/>
          </w:tcPr>
          <w:p w:rsidR="007F5E83" w:rsidRDefault="007F5E83" w:rsidP="007F5E83"/>
        </w:tc>
        <w:tc>
          <w:tcPr>
            <w:tcW w:w="899" w:type="dxa"/>
          </w:tcPr>
          <w:p w:rsidR="007F5E83" w:rsidRDefault="007F5E83" w:rsidP="007F5E83"/>
        </w:tc>
        <w:tc>
          <w:tcPr>
            <w:tcW w:w="900" w:type="dxa"/>
          </w:tcPr>
          <w:p w:rsidR="007F5E83" w:rsidRDefault="007F5E83" w:rsidP="007F5E83"/>
        </w:tc>
        <w:tc>
          <w:tcPr>
            <w:tcW w:w="900" w:type="dxa"/>
          </w:tcPr>
          <w:p w:rsidR="007F5E83" w:rsidRDefault="007F5E83" w:rsidP="007F5E83"/>
        </w:tc>
      </w:tr>
      <w:tr w:rsidR="007F5E83" w:rsidTr="007F5E83">
        <w:trPr>
          <w:trHeight w:val="3670"/>
        </w:trPr>
        <w:tc>
          <w:tcPr>
            <w:tcW w:w="899" w:type="dxa"/>
            <w:shd w:val="clear" w:color="auto" w:fill="D69494" w:themeFill="accent2" w:themeFillTint="99"/>
          </w:tcPr>
          <w:p w:rsidR="007F5E83" w:rsidRDefault="007F5E83" w:rsidP="007F5E83"/>
        </w:tc>
        <w:tc>
          <w:tcPr>
            <w:tcW w:w="2997" w:type="dxa"/>
            <w:gridSpan w:val="4"/>
            <w:shd w:val="clear" w:color="auto" w:fill="D69494" w:themeFill="accent2" w:themeFillTint="99"/>
          </w:tcPr>
          <w:p w:rsidR="007F5E83" w:rsidRPr="004A0DED" w:rsidRDefault="007F5E83" w:rsidP="007F5E83">
            <w:pPr>
              <w:pStyle w:val="DescriptionHeading"/>
            </w:pPr>
            <w:r>
              <w:t>Linear Search O(n)</w:t>
            </w:r>
          </w:p>
          <w:p w:rsidR="007F5E83" w:rsidRPr="004A0DED" w:rsidRDefault="007F5E83" w:rsidP="007F5E83">
            <w:pPr>
              <w:pStyle w:val="Text"/>
              <w:jc w:val="center"/>
              <w:rPr>
                <w:color w:val="FFFFFF" w:themeColor="background1"/>
              </w:rPr>
            </w:pPr>
          </w:p>
          <w:p w:rsidR="007F5E83" w:rsidRDefault="007F5E83" w:rsidP="007F5E83">
            <w:r w:rsidRPr="00883571">
              <w:t>A line</w:t>
            </w:r>
            <w:r>
              <w:t xml:space="preserve">ar search </w:t>
            </w:r>
            <w:r w:rsidRPr="00883571">
              <w:t>examines each element until it finds a match, starting at the beginning of the data set, until the end.</w:t>
            </w:r>
          </w:p>
          <w:p w:rsidR="007F5E83" w:rsidRDefault="007F5E83" w:rsidP="007F5E83"/>
          <w:p w:rsidR="007F5E83" w:rsidRPr="004A0DED" w:rsidRDefault="007F5E83" w:rsidP="007F5E83">
            <w:r>
              <w:rPr>
                <w:sz w:val="18"/>
              </w:rPr>
              <w:t>(</w:t>
            </w:r>
            <w:r w:rsidRPr="00883571">
              <w:rPr>
                <w:sz w:val="18"/>
              </w:rPr>
              <w:t xml:space="preserve">Worse case scenario is if we check the whole array and </w:t>
            </w:r>
            <w:r>
              <w:rPr>
                <w:sz w:val="18"/>
              </w:rPr>
              <w:t xml:space="preserve">target number  isn’t found hence, </w:t>
            </w:r>
            <w:r w:rsidRPr="00883571">
              <w:rPr>
                <w:sz w:val="18"/>
              </w:rPr>
              <w:t>number of searches becomes size of array</w:t>
            </w:r>
            <w:r>
              <w:rPr>
                <w:sz w:val="18"/>
              </w:rPr>
              <w:t>!!)</w:t>
            </w:r>
          </w:p>
        </w:tc>
        <w:tc>
          <w:tcPr>
            <w:tcW w:w="900" w:type="dxa"/>
            <w:gridSpan w:val="2"/>
            <w:shd w:val="clear" w:color="auto" w:fill="D69494" w:themeFill="accent2" w:themeFillTint="99"/>
          </w:tcPr>
          <w:p w:rsidR="007F5E83" w:rsidRDefault="007F5E83" w:rsidP="007F5E83">
            <w:pPr>
              <w:pStyle w:val="DescriptionHeading"/>
            </w:pPr>
          </w:p>
        </w:tc>
        <w:tc>
          <w:tcPr>
            <w:tcW w:w="2997" w:type="dxa"/>
            <w:gridSpan w:val="5"/>
            <w:shd w:val="clear" w:color="auto" w:fill="D69494" w:themeFill="accent2" w:themeFillTint="99"/>
          </w:tcPr>
          <w:p w:rsidR="007F5E83" w:rsidRPr="004A0DED" w:rsidRDefault="007F5E83" w:rsidP="007F5E83">
            <w:pPr>
              <w:pStyle w:val="DescriptionHeading"/>
            </w:pPr>
            <w:r>
              <w:t>Bubble Sort O(n</w:t>
            </w:r>
            <w:r>
              <w:rPr>
                <w:rFonts w:cstheme="minorHAnsi"/>
              </w:rPr>
              <w:t>²</w:t>
            </w:r>
            <w:r>
              <w:t>)</w:t>
            </w:r>
          </w:p>
          <w:p w:rsidR="007F5E83" w:rsidRPr="004A0DED" w:rsidRDefault="007F5E83" w:rsidP="007F5E83">
            <w:pPr>
              <w:pStyle w:val="Text"/>
              <w:jc w:val="center"/>
              <w:rPr>
                <w:color w:val="FFFFFF" w:themeColor="background1"/>
              </w:rPr>
            </w:pPr>
          </w:p>
          <w:p w:rsidR="007F5E83" w:rsidRPr="004A0DED" w:rsidRDefault="007F5E83" w:rsidP="007F5E83">
            <w:pPr>
              <w:jc w:val="center"/>
            </w:pPr>
            <w:r w:rsidRPr="00883571">
              <w:t>Bubble sort</w:t>
            </w:r>
            <w:r>
              <w:t xml:space="preserve"> </w:t>
            </w:r>
            <w:r w:rsidRPr="00883571">
              <w:t>is a simple sorting algorithm that repeatedly steps through the input list element by element, comparing the current element with the one after it, swapping their values if needed</w:t>
            </w:r>
            <w:r>
              <w:t>.</w:t>
            </w:r>
          </w:p>
        </w:tc>
        <w:tc>
          <w:tcPr>
            <w:tcW w:w="2998" w:type="dxa"/>
            <w:gridSpan w:val="4"/>
            <w:shd w:val="clear" w:color="auto" w:fill="D69494" w:themeFill="accent2" w:themeFillTint="99"/>
          </w:tcPr>
          <w:p w:rsidR="007F5E83" w:rsidRPr="004A0DED" w:rsidRDefault="007F5E83" w:rsidP="007F5E83">
            <w:pPr>
              <w:pStyle w:val="DescriptionHeading"/>
            </w:pPr>
            <w:r>
              <w:t>Binary Search O(log n)</w:t>
            </w:r>
          </w:p>
          <w:p w:rsidR="007F5E83" w:rsidRPr="004A0DED" w:rsidRDefault="007F5E83" w:rsidP="007F5E83">
            <w:pPr>
              <w:pStyle w:val="Text"/>
              <w:jc w:val="center"/>
              <w:rPr>
                <w:color w:val="FFFFFF" w:themeColor="background1"/>
              </w:rPr>
            </w:pPr>
          </w:p>
          <w:p w:rsidR="007F5E83" w:rsidRDefault="007F5E83" w:rsidP="007F5E83">
            <w:pPr>
              <w:jc w:val="center"/>
            </w:pPr>
            <w:r w:rsidRPr="00883571">
              <w:t>Binary Search Algorithm is a searching algorithm used in a sorted array by repeatedly dividing the search interval in half.</w:t>
            </w:r>
          </w:p>
          <w:p w:rsidR="007F5E83" w:rsidRPr="004A0DED" w:rsidRDefault="007F5E83" w:rsidP="007F5E83"/>
        </w:tc>
        <w:tc>
          <w:tcPr>
            <w:tcW w:w="900" w:type="dxa"/>
            <w:shd w:val="clear" w:color="auto" w:fill="D69494" w:themeFill="accent2" w:themeFillTint="99"/>
          </w:tcPr>
          <w:p w:rsidR="007F5E83" w:rsidRDefault="007F5E83" w:rsidP="007F5E83"/>
          <w:p w:rsidR="007F5E83" w:rsidRPr="00883571" w:rsidRDefault="007F5E83" w:rsidP="007F5E83"/>
          <w:p w:rsidR="007F5E83" w:rsidRPr="00883571" w:rsidRDefault="007F5E83" w:rsidP="007F5E83"/>
          <w:p w:rsidR="007F5E83" w:rsidRPr="00883571" w:rsidRDefault="007F5E83" w:rsidP="007F5E83"/>
          <w:p w:rsidR="007F5E83" w:rsidRPr="00883571" w:rsidRDefault="007F5E83" w:rsidP="007F5E83"/>
          <w:p w:rsidR="007F5E83" w:rsidRDefault="007F5E83" w:rsidP="007F5E83"/>
          <w:p w:rsidR="007F5E83" w:rsidRPr="00883571" w:rsidRDefault="007F5E83" w:rsidP="007F5E83"/>
        </w:tc>
      </w:tr>
      <w:tr w:rsidR="007F5E83" w:rsidTr="007F5E83">
        <w:trPr>
          <w:gridAfter w:val="8"/>
          <w:wAfter w:w="5995" w:type="dxa"/>
          <w:trHeight w:val="3670"/>
        </w:trPr>
        <w:tc>
          <w:tcPr>
            <w:tcW w:w="899" w:type="dxa"/>
            <w:shd w:val="clear" w:color="auto" w:fill="D69494" w:themeFill="accent2" w:themeFillTint="99"/>
          </w:tcPr>
          <w:p w:rsidR="007F5E83" w:rsidRDefault="007F5E83" w:rsidP="007F5E83"/>
          <w:p w:rsidR="007F5E83" w:rsidRPr="007F5E83" w:rsidRDefault="007F5E83" w:rsidP="007F5E83"/>
          <w:p w:rsidR="007F5E83" w:rsidRPr="007F5E83" w:rsidRDefault="007F5E83" w:rsidP="007F5E83"/>
          <w:p w:rsidR="007F5E83" w:rsidRPr="007F5E83" w:rsidRDefault="007F5E83" w:rsidP="007F5E83"/>
          <w:p w:rsidR="007F5E83" w:rsidRPr="007F5E83" w:rsidRDefault="007F5E83" w:rsidP="007F5E83"/>
          <w:p w:rsidR="007F5E83" w:rsidRDefault="007F5E83" w:rsidP="007F5E83"/>
          <w:p w:rsidR="007F5E83" w:rsidRPr="007F5E83" w:rsidRDefault="007F5E83" w:rsidP="007F5E83"/>
        </w:tc>
        <w:tc>
          <w:tcPr>
            <w:tcW w:w="2997" w:type="dxa"/>
            <w:gridSpan w:val="4"/>
            <w:shd w:val="clear" w:color="auto" w:fill="D69494" w:themeFill="accent2" w:themeFillTint="99"/>
          </w:tcPr>
          <w:p w:rsidR="007F5E83" w:rsidRDefault="007F5E83" w:rsidP="007F5E83">
            <w:pPr>
              <w:pStyle w:val="DescriptionHeading"/>
            </w:pPr>
            <w:r>
              <w:t xml:space="preserve">Linear Search Algorithm </w:t>
            </w:r>
          </w:p>
          <w:p w:rsidR="007F5E83" w:rsidRDefault="007F5E83" w:rsidP="007F5E83">
            <w:pPr>
              <w:pStyle w:val="DescriptionHeading"/>
            </w:pPr>
          </w:p>
          <w:p w:rsidR="007F5E83" w:rsidRDefault="007F5E83" w:rsidP="007F5E83">
            <w:pPr>
              <w:pStyle w:val="DescriptionHeading"/>
            </w:pPr>
          </w:p>
          <w:p w:rsidR="007F5E83" w:rsidRPr="007F5E83" w:rsidRDefault="007F5E83" w:rsidP="007F5E83">
            <w:pPr>
              <w:pStyle w:val="DescriptionHeading"/>
              <w:numPr>
                <w:ilvl w:val="0"/>
                <w:numId w:val="2"/>
              </w:numPr>
              <w:jc w:val="left"/>
            </w:pPr>
            <w:r w:rsidRPr="007F5E83">
              <w:rPr>
                <w:bCs/>
              </w:rPr>
              <w:t>Start:</w:t>
            </w:r>
            <w:r w:rsidRPr="007F5E83">
              <w:t> Begin at the first element.</w:t>
            </w:r>
          </w:p>
          <w:p w:rsidR="007F5E83" w:rsidRPr="007F5E83" w:rsidRDefault="007F5E83" w:rsidP="007F5E83">
            <w:pPr>
              <w:pStyle w:val="DescriptionHeading"/>
              <w:numPr>
                <w:ilvl w:val="0"/>
                <w:numId w:val="3"/>
              </w:numPr>
              <w:jc w:val="left"/>
            </w:pPr>
            <w:r w:rsidRPr="007F5E83">
              <w:rPr>
                <w:bCs/>
              </w:rPr>
              <w:t>Compare:</w:t>
            </w:r>
            <w:r w:rsidRPr="007F5E83">
              <w:t> Compare the current element with the desired element.</w:t>
            </w:r>
          </w:p>
          <w:p w:rsidR="007F5E83" w:rsidRPr="007F5E83" w:rsidRDefault="007F5E83" w:rsidP="007F5E83">
            <w:pPr>
              <w:pStyle w:val="DescriptionHeading"/>
              <w:numPr>
                <w:ilvl w:val="0"/>
                <w:numId w:val="4"/>
              </w:numPr>
              <w:jc w:val="left"/>
            </w:pPr>
            <w:r w:rsidRPr="007F5E83">
              <w:rPr>
                <w:bCs/>
              </w:rPr>
              <w:t>Found:</w:t>
            </w:r>
            <w:r w:rsidRPr="007F5E83">
              <w:t> If the current element is equal to the desired element, return true or index to the current element.</w:t>
            </w:r>
          </w:p>
          <w:p w:rsidR="007F5E83" w:rsidRPr="007F5E83" w:rsidRDefault="007F5E83" w:rsidP="007F5E83">
            <w:pPr>
              <w:pStyle w:val="DescriptionHeading"/>
              <w:numPr>
                <w:ilvl w:val="0"/>
                <w:numId w:val="5"/>
              </w:numPr>
              <w:jc w:val="left"/>
            </w:pPr>
            <w:r w:rsidRPr="007F5E83">
              <w:rPr>
                <w:bCs/>
              </w:rPr>
              <w:t>Move: </w:t>
            </w:r>
            <w:r w:rsidRPr="007F5E83">
              <w:t>Otherwise, move to the next element in the collection.</w:t>
            </w:r>
          </w:p>
          <w:p w:rsidR="007F5E83" w:rsidRPr="007F5E83" w:rsidRDefault="007F5E83" w:rsidP="007F5E83">
            <w:pPr>
              <w:pStyle w:val="DescriptionHeading"/>
              <w:numPr>
                <w:ilvl w:val="0"/>
                <w:numId w:val="6"/>
              </w:numPr>
              <w:jc w:val="left"/>
            </w:pPr>
            <w:r w:rsidRPr="007F5E83">
              <w:rPr>
                <w:bCs/>
              </w:rPr>
              <w:t>Repeat:</w:t>
            </w:r>
            <w:r w:rsidRPr="007F5E83">
              <w:t> Repeat steps 2-4 until we have reached the end of collection.</w:t>
            </w:r>
          </w:p>
          <w:p w:rsidR="007F5E83" w:rsidRPr="007F5E83" w:rsidRDefault="007F5E83" w:rsidP="007F5E83">
            <w:pPr>
              <w:pStyle w:val="DescriptionHeading"/>
              <w:numPr>
                <w:ilvl w:val="0"/>
                <w:numId w:val="7"/>
              </w:numPr>
              <w:jc w:val="left"/>
            </w:pPr>
            <w:r w:rsidRPr="007F5E83">
              <w:rPr>
                <w:bCs/>
              </w:rPr>
              <w:t>Not found:</w:t>
            </w:r>
            <w:r w:rsidRPr="007F5E83">
              <w:t> If the end of the collection is reached without finding the desired element, return that the desired element is not in the array.</w:t>
            </w:r>
          </w:p>
          <w:p w:rsidR="007F5E83" w:rsidRDefault="007F5E83" w:rsidP="007F5E83">
            <w:pPr>
              <w:pStyle w:val="DescriptionHeading"/>
            </w:pPr>
          </w:p>
        </w:tc>
        <w:tc>
          <w:tcPr>
            <w:tcW w:w="900" w:type="dxa"/>
            <w:gridSpan w:val="2"/>
            <w:shd w:val="clear" w:color="auto" w:fill="D69494" w:themeFill="accent2" w:themeFillTint="99"/>
          </w:tcPr>
          <w:p w:rsidR="007F5E83" w:rsidRDefault="007F5E83" w:rsidP="007F5E83"/>
        </w:tc>
        <w:tc>
          <w:tcPr>
            <w:tcW w:w="900" w:type="dxa"/>
            <w:gridSpan w:val="2"/>
            <w:shd w:val="clear" w:color="auto" w:fill="D69494" w:themeFill="accent2" w:themeFillTint="99"/>
          </w:tcPr>
          <w:p w:rsidR="007F5E83" w:rsidRDefault="007F5E83" w:rsidP="007F5E83"/>
        </w:tc>
      </w:tr>
    </w:tbl>
    <w:p w:rsidR="00FF2D16" w:rsidRDefault="00FF2D16"/>
    <w:p w:rsidR="007F5E83" w:rsidRDefault="007F5E83">
      <w:r>
        <w:rPr>
          <w:noProof/>
        </w:rPr>
        <w:drawing>
          <wp:inline distT="0" distB="0" distL="0" distR="0" wp14:anchorId="59331FDC">
            <wp:extent cx="3076484" cy="23073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024" cy="2309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5E83" w:rsidRDefault="007F5E83">
      <w:r>
        <w:rPr>
          <w:noProof/>
        </w:rPr>
        <w:drawing>
          <wp:inline distT="0" distB="0" distL="0" distR="0">
            <wp:extent cx="3075134" cy="1905712"/>
            <wp:effectExtent l="0" t="247650" r="11430" b="3613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ear-search[1]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598" cy="190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7F5E83"/>
    <w:p w:rsidR="007F5E83" w:rsidRDefault="00DE2F3A" w:rsidP="00DE2F3A">
      <w:pPr>
        <w:pStyle w:val="Subtitle"/>
        <w:rPr>
          <w:color w:val="D69494" w:themeColor="accent2" w:themeTint="99"/>
        </w:rPr>
      </w:pPr>
      <w:r w:rsidRPr="00DE2F3A">
        <w:rPr>
          <w:color w:val="D69494" w:themeColor="accent2" w:themeTint="99"/>
        </w:rPr>
        <w:lastRenderedPageBreak/>
        <w:t xml:space="preserve">Binary Search Algorithm </w:t>
      </w:r>
    </w:p>
    <w:p w:rsidR="00DE2F3A" w:rsidRDefault="00DE2F3A" w:rsidP="00DE2F3A"/>
    <w:p w:rsidR="00DE2F3A" w:rsidRPr="00DE2F3A" w:rsidRDefault="00DE2F3A" w:rsidP="00DE2F3A"/>
    <w:p w:rsidR="00DE2F3A" w:rsidRPr="00DE2F3A" w:rsidRDefault="00DE2F3A" w:rsidP="00DE2F3A">
      <w:pPr>
        <w:numPr>
          <w:ilvl w:val="0"/>
          <w:numId w:val="8"/>
        </w:numPr>
        <w:rPr>
          <w:color w:val="000000" w:themeColor="text1"/>
          <w:sz w:val="28"/>
        </w:rPr>
      </w:pPr>
      <w:r w:rsidRPr="00DE2F3A">
        <w:rPr>
          <w:color w:val="000000" w:themeColor="text1"/>
          <w:sz w:val="28"/>
        </w:rPr>
        <w:t>Divide the search space into two halves by finding the middle index. </w:t>
      </w:r>
    </w:p>
    <w:p w:rsidR="00DE2F3A" w:rsidRPr="00DE2F3A" w:rsidRDefault="00DE2F3A" w:rsidP="00DE2F3A">
      <w:pPr>
        <w:numPr>
          <w:ilvl w:val="0"/>
          <w:numId w:val="9"/>
        </w:numPr>
        <w:rPr>
          <w:color w:val="000000" w:themeColor="text1"/>
          <w:sz w:val="28"/>
        </w:rPr>
      </w:pPr>
      <w:r w:rsidRPr="00DE2F3A">
        <w:rPr>
          <w:color w:val="000000" w:themeColor="text1"/>
          <w:sz w:val="28"/>
        </w:rPr>
        <w:t>Compare the middle element of the search space with the </w:t>
      </w:r>
      <w:r w:rsidRPr="00DE2F3A">
        <w:rPr>
          <w:b/>
          <w:bCs/>
          <w:color w:val="000000" w:themeColor="text1"/>
          <w:sz w:val="28"/>
        </w:rPr>
        <w:t>key</w:t>
      </w:r>
      <w:r w:rsidRPr="00DE2F3A">
        <w:rPr>
          <w:color w:val="000000" w:themeColor="text1"/>
          <w:sz w:val="28"/>
        </w:rPr>
        <w:t>. </w:t>
      </w:r>
    </w:p>
    <w:p w:rsidR="00DE2F3A" w:rsidRPr="00DE2F3A" w:rsidRDefault="00DE2F3A" w:rsidP="00DE2F3A">
      <w:pPr>
        <w:numPr>
          <w:ilvl w:val="0"/>
          <w:numId w:val="10"/>
        </w:numPr>
        <w:rPr>
          <w:color w:val="000000" w:themeColor="text1"/>
          <w:sz w:val="28"/>
        </w:rPr>
      </w:pPr>
      <w:r w:rsidRPr="00DE2F3A">
        <w:rPr>
          <w:color w:val="000000" w:themeColor="text1"/>
          <w:sz w:val="28"/>
        </w:rPr>
        <w:t>If the </w:t>
      </w:r>
      <w:r w:rsidRPr="00DE2F3A">
        <w:rPr>
          <w:b/>
          <w:bCs/>
          <w:color w:val="000000" w:themeColor="text1"/>
          <w:sz w:val="28"/>
        </w:rPr>
        <w:t>key </w:t>
      </w:r>
      <w:r w:rsidRPr="00DE2F3A">
        <w:rPr>
          <w:color w:val="000000" w:themeColor="text1"/>
          <w:sz w:val="28"/>
        </w:rPr>
        <w:t>is found at middle element, the process is terminated.</w:t>
      </w:r>
    </w:p>
    <w:p w:rsidR="00DE2F3A" w:rsidRPr="00DE2F3A" w:rsidRDefault="00DE2F3A" w:rsidP="00DE2F3A">
      <w:pPr>
        <w:numPr>
          <w:ilvl w:val="0"/>
          <w:numId w:val="11"/>
        </w:numPr>
        <w:rPr>
          <w:color w:val="000000" w:themeColor="text1"/>
          <w:sz w:val="28"/>
        </w:rPr>
      </w:pPr>
      <w:r w:rsidRPr="00DE2F3A">
        <w:rPr>
          <w:color w:val="000000" w:themeColor="text1"/>
          <w:sz w:val="28"/>
        </w:rPr>
        <w:t>If the </w:t>
      </w:r>
      <w:r w:rsidRPr="00DE2F3A">
        <w:rPr>
          <w:b/>
          <w:bCs/>
          <w:color w:val="000000" w:themeColor="text1"/>
          <w:sz w:val="28"/>
        </w:rPr>
        <w:t>key </w:t>
      </w:r>
      <w:r w:rsidRPr="00DE2F3A">
        <w:rPr>
          <w:color w:val="000000" w:themeColor="text1"/>
          <w:sz w:val="28"/>
        </w:rPr>
        <w:t>is not found at middle element, choose which half will be used as the next search space.</w:t>
      </w:r>
    </w:p>
    <w:p w:rsidR="00DE2F3A" w:rsidRPr="00DE2F3A" w:rsidRDefault="00DE2F3A" w:rsidP="00DE2F3A">
      <w:pPr>
        <w:numPr>
          <w:ilvl w:val="1"/>
          <w:numId w:val="12"/>
        </w:numPr>
        <w:rPr>
          <w:color w:val="000000" w:themeColor="text1"/>
          <w:sz w:val="28"/>
        </w:rPr>
      </w:pPr>
      <w:r w:rsidRPr="00DE2F3A">
        <w:rPr>
          <w:color w:val="000000" w:themeColor="text1"/>
          <w:sz w:val="28"/>
        </w:rPr>
        <w:t>If the </w:t>
      </w:r>
      <w:r w:rsidRPr="00DE2F3A">
        <w:rPr>
          <w:b/>
          <w:bCs/>
          <w:color w:val="000000" w:themeColor="text1"/>
          <w:sz w:val="28"/>
        </w:rPr>
        <w:t>key </w:t>
      </w:r>
      <w:r w:rsidRPr="00DE2F3A">
        <w:rPr>
          <w:color w:val="000000" w:themeColor="text1"/>
          <w:sz w:val="28"/>
        </w:rPr>
        <w:t>is smaller than the middle element, then the </w:t>
      </w:r>
      <w:r w:rsidRPr="00DE2F3A">
        <w:rPr>
          <w:b/>
          <w:bCs/>
          <w:color w:val="000000" w:themeColor="text1"/>
          <w:sz w:val="28"/>
        </w:rPr>
        <w:t>left </w:t>
      </w:r>
      <w:r w:rsidRPr="00DE2F3A">
        <w:rPr>
          <w:color w:val="000000" w:themeColor="text1"/>
          <w:sz w:val="28"/>
        </w:rPr>
        <w:t>side is used for next search.</w:t>
      </w:r>
    </w:p>
    <w:p w:rsidR="00DE2F3A" w:rsidRPr="00DE2F3A" w:rsidRDefault="00DE2F3A" w:rsidP="00DE2F3A">
      <w:pPr>
        <w:numPr>
          <w:ilvl w:val="1"/>
          <w:numId w:val="13"/>
        </w:numPr>
        <w:rPr>
          <w:color w:val="000000" w:themeColor="text1"/>
          <w:sz w:val="28"/>
        </w:rPr>
      </w:pPr>
      <w:r w:rsidRPr="00DE2F3A">
        <w:rPr>
          <w:color w:val="000000" w:themeColor="text1"/>
          <w:sz w:val="28"/>
        </w:rPr>
        <w:t>If the </w:t>
      </w:r>
      <w:r w:rsidRPr="00DE2F3A">
        <w:rPr>
          <w:b/>
          <w:bCs/>
          <w:color w:val="000000" w:themeColor="text1"/>
          <w:sz w:val="28"/>
        </w:rPr>
        <w:t>key </w:t>
      </w:r>
      <w:r w:rsidRPr="00DE2F3A">
        <w:rPr>
          <w:color w:val="000000" w:themeColor="text1"/>
          <w:sz w:val="28"/>
        </w:rPr>
        <w:t>is larger than the middle element, then the </w:t>
      </w:r>
      <w:r w:rsidRPr="00DE2F3A">
        <w:rPr>
          <w:b/>
          <w:bCs/>
          <w:color w:val="000000" w:themeColor="text1"/>
          <w:sz w:val="28"/>
        </w:rPr>
        <w:t>right </w:t>
      </w:r>
      <w:r w:rsidRPr="00DE2F3A">
        <w:rPr>
          <w:color w:val="000000" w:themeColor="text1"/>
          <w:sz w:val="28"/>
        </w:rPr>
        <w:t>side is used for next search.</w:t>
      </w:r>
    </w:p>
    <w:p w:rsidR="00DE2F3A" w:rsidRPr="00DE2F3A" w:rsidRDefault="00DE2F3A" w:rsidP="00DE2F3A">
      <w:pPr>
        <w:numPr>
          <w:ilvl w:val="0"/>
          <w:numId w:val="14"/>
        </w:numPr>
        <w:rPr>
          <w:color w:val="000000" w:themeColor="text1"/>
          <w:sz w:val="28"/>
        </w:rPr>
      </w:pPr>
      <w:r w:rsidRPr="00DE2F3A">
        <w:rPr>
          <w:color w:val="000000" w:themeColor="text1"/>
          <w:sz w:val="28"/>
        </w:rPr>
        <w:t>This process is continued until the </w:t>
      </w:r>
      <w:r w:rsidRPr="00DE2F3A">
        <w:rPr>
          <w:b/>
          <w:bCs/>
          <w:color w:val="000000" w:themeColor="text1"/>
          <w:sz w:val="28"/>
        </w:rPr>
        <w:t>key </w:t>
      </w:r>
      <w:r w:rsidRPr="00DE2F3A">
        <w:rPr>
          <w:color w:val="000000" w:themeColor="text1"/>
          <w:sz w:val="28"/>
        </w:rPr>
        <w:t>is found or the total search space is exhausted.</w:t>
      </w:r>
    </w:p>
    <w:p w:rsidR="00DE2F3A" w:rsidRDefault="00DE2F3A">
      <w:pPr>
        <w:rPr>
          <w:color w:val="000000" w:themeColor="text1"/>
        </w:rPr>
      </w:pPr>
    </w:p>
    <w:p w:rsidR="00DE2F3A" w:rsidRDefault="00DE2F3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07FC89B" wp14:editId="453299EA">
            <wp:extent cx="6858000" cy="3222885"/>
            <wp:effectExtent l="19050" t="0" r="19050" b="930275"/>
            <wp:docPr id="26" name="Picture 26" descr="Binary Search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nary Search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28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E2F3A" w:rsidRDefault="00DE2F3A">
      <w:pPr>
        <w:rPr>
          <w:color w:val="000000" w:themeColor="text1"/>
        </w:rPr>
      </w:pPr>
    </w:p>
    <w:p w:rsidR="00DE2F3A" w:rsidRDefault="00DE2F3A">
      <w:pPr>
        <w:rPr>
          <w:color w:val="000000" w:themeColor="text1"/>
        </w:rPr>
      </w:pPr>
    </w:p>
    <w:p w:rsidR="00DE2F3A" w:rsidRDefault="00DE2F3A">
      <w:pPr>
        <w:rPr>
          <w:color w:val="000000" w:themeColor="text1"/>
        </w:rPr>
      </w:pPr>
    </w:p>
    <w:p w:rsidR="00F45F6C" w:rsidRDefault="00F45F6C">
      <w:pPr>
        <w:rPr>
          <w:color w:val="000000" w:themeColor="text1"/>
        </w:rPr>
      </w:pPr>
    </w:p>
    <w:p w:rsidR="00F45F6C" w:rsidRDefault="00F45F6C">
      <w:pPr>
        <w:rPr>
          <w:color w:val="000000" w:themeColor="text1"/>
        </w:rPr>
      </w:pPr>
    </w:p>
    <w:p w:rsidR="00F45F6C" w:rsidRDefault="00F45F6C">
      <w:pPr>
        <w:rPr>
          <w:color w:val="000000" w:themeColor="text1"/>
        </w:rPr>
      </w:pPr>
    </w:p>
    <w:p w:rsidR="00F45F6C" w:rsidRDefault="00F45F6C">
      <w:pPr>
        <w:rPr>
          <w:color w:val="000000" w:themeColor="text1"/>
        </w:rPr>
      </w:pPr>
    </w:p>
    <w:p w:rsidR="00F45F6C" w:rsidRDefault="00F45F6C">
      <w:pPr>
        <w:rPr>
          <w:color w:val="000000" w:themeColor="text1"/>
        </w:rPr>
      </w:pPr>
    </w:p>
    <w:p w:rsidR="00F45F6C" w:rsidRDefault="00F45F6C">
      <w:pPr>
        <w:rPr>
          <w:color w:val="000000" w:themeColor="text1"/>
        </w:rPr>
      </w:pPr>
      <w:r w:rsidRPr="00F45F6C">
        <w:rPr>
          <w:noProof/>
          <w:color w:val="000000" w:themeColor="text1"/>
        </w:rPr>
        <w:lastRenderedPageBreak/>
        <mc:AlternateContent>
          <mc:Choice Requires="wps">
            <w:drawing>
              <wp:anchor distT="182880" distB="182880" distL="182880" distR="182880" simplePos="0" relativeHeight="251661312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61800</wp14:pctPosHOffset>
                    </wp:positionH>
                  </mc:Choice>
                  <mc:Fallback>
                    <wp:positionH relativeFrom="page">
                      <wp:posOffset>4803140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3126740" cy="3886200"/>
                <wp:effectExtent l="0" t="0" r="19050" b="19050"/>
                <wp:wrapSquare wrapText="bothSides"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3886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6C" w:rsidRDefault="00F45F6C">
                            <w:pPr>
                              <w:rPr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F45F6C" w:rsidRDefault="00AB399C" w:rsidP="00F45F6C">
                            <w:pPr>
                              <w:rPr>
                                <w:color w:val="D69494" w:themeColor="accent2" w:themeTint="99"/>
                              </w:rPr>
                            </w:pPr>
                            <w:r w:rsidRPr="00AB399C">
                              <w:rPr>
                                <w:color w:val="D69494" w:themeColor="accent2" w:themeTint="99"/>
                              </w:rPr>
                              <w:drawing>
                                <wp:inline distT="0" distB="0" distL="0" distR="0">
                                  <wp:extent cx="2242820" cy="2991357"/>
                                  <wp:effectExtent l="0" t="0" r="5080" b="0"/>
                                  <wp:docPr id="3" name="Picture 3" descr="Happy Blob&quot; Sticker for Sale by akmalek | Redbub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appy Blob&quot; Sticker for Sale by akmalek | Redbubb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2820" cy="29913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399C" w:rsidRDefault="00AB399C" w:rsidP="00F45F6C">
                            <w:pPr>
                              <w:rPr>
                                <w:color w:val="D69494" w:themeColor="accent2" w:themeTint="99"/>
                              </w:rPr>
                            </w:pPr>
                          </w:p>
                          <w:p w:rsidR="00AB399C" w:rsidRPr="00AB399C" w:rsidRDefault="00AB399C" w:rsidP="00F45F6C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399C">
                              <w:rPr>
                                <w:color w:val="000000" w:themeColor="text1"/>
                              </w:rPr>
                              <w:t>Fatimaa Khan</w:t>
                            </w:r>
                          </w:p>
                          <w:p w:rsidR="00AB399C" w:rsidRPr="00AB399C" w:rsidRDefault="00AB399C" w:rsidP="00F45F6C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399C">
                              <w:rPr>
                                <w:color w:val="000000" w:themeColor="text1"/>
                              </w:rPr>
                              <w:t>CT-23024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id="Snip Single Corner Rectangle 118" o:spid="_x0000_s1026" style="position:absolute;margin-left:0;margin-top:0;width:246.2pt;height:306pt;z-index:251661312;visibility:visible;mso-wrap-style:square;mso-width-percent:400;mso-height-percent:1000;mso-left-percent:618;mso-wrap-distance-left:14.4pt;mso-wrap-distance-top:14.4pt;mso-wrap-distance-right:14.4pt;mso-wrap-distance-bottom:14.4pt;mso-position-horizontal-relative:page;mso-position-vertical:top;mso-position-vertical-relative:margin;mso-width-percent:400;mso-height-percent:1000;mso-left-percent:618;mso-width-relative:margin;mso-height-relative:margin;v-text-anchor:top" coordsize="3126740,3886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" adj="-11796480,,5400" path="m,l2605606,r521134,521134l3126740,3886200,,3886200,,xe" fillcolor="#9e9e9e [1951]" strokecolor="#d69494 [1941]" strokeweight="2pt">
                <v:fill opacity="13107f" color2="#dedede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605606,0;3126740,521134;3126740,3886200;0,3886200;0,0" o:connectangles="0,0,0,0,0,0" textboxrect="0,0,3126740,3886200"/>
                <v:textbox inset="18pt,7.2pt,0,7.2pt">
                  <w:txbxContent>
                    <w:p w:rsidR="00F45F6C" w:rsidRDefault="00F45F6C">
                      <w:pPr>
                        <w:rPr>
                          <w:color w:val="5E5E5E" w:themeColor="text2"/>
                          <w:sz w:val="36"/>
                          <w:szCs w:val="36"/>
                        </w:rPr>
                      </w:pPr>
                    </w:p>
                    <w:p w:rsidR="00F45F6C" w:rsidRDefault="00AB399C" w:rsidP="00F45F6C">
                      <w:pPr>
                        <w:rPr>
                          <w:color w:val="D69494" w:themeColor="accent2" w:themeTint="99"/>
                        </w:rPr>
                      </w:pPr>
                      <w:r w:rsidRPr="00AB399C">
                        <w:rPr>
                          <w:color w:val="D69494" w:themeColor="accent2" w:themeTint="99"/>
                        </w:rPr>
                        <w:drawing>
                          <wp:inline distT="0" distB="0" distL="0" distR="0">
                            <wp:extent cx="2242820" cy="2991357"/>
                            <wp:effectExtent l="0" t="0" r="5080" b="0"/>
                            <wp:docPr id="3" name="Picture 3" descr="Happy Blob&quot; Sticker for Sale by akmalek | Redbubb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appy Blob&quot; Sticker for Sale by akmalek | Redbubb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2820" cy="29913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399C" w:rsidRDefault="00AB399C" w:rsidP="00F45F6C">
                      <w:pPr>
                        <w:rPr>
                          <w:color w:val="D69494" w:themeColor="accent2" w:themeTint="99"/>
                        </w:rPr>
                      </w:pPr>
                    </w:p>
                    <w:p w:rsidR="00AB399C" w:rsidRPr="00AB399C" w:rsidRDefault="00AB399C" w:rsidP="00F45F6C">
                      <w:pPr>
                        <w:rPr>
                          <w:color w:val="000000" w:themeColor="text1"/>
                        </w:rPr>
                      </w:pPr>
                      <w:r w:rsidRPr="00AB399C">
                        <w:rPr>
                          <w:color w:val="000000" w:themeColor="text1"/>
                        </w:rPr>
                        <w:t>Fatimaa Khan</w:t>
                      </w:r>
                    </w:p>
                    <w:p w:rsidR="00AB399C" w:rsidRPr="00AB399C" w:rsidRDefault="00AB399C" w:rsidP="00F45F6C">
                      <w:pPr>
                        <w:rPr>
                          <w:color w:val="000000" w:themeColor="text1"/>
                        </w:rPr>
                      </w:pPr>
                      <w:r w:rsidRPr="00AB399C">
                        <w:rPr>
                          <w:color w:val="000000" w:themeColor="text1"/>
                        </w:rPr>
                        <w:t>CT-23024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color w:val="000000" w:themeColor="text1"/>
        </w:rPr>
        <w:t xml:space="preserve">Data Structure Operations: </w:t>
      </w:r>
    </w:p>
    <w:p w:rsidR="00F45F6C" w:rsidRDefault="00F45F6C" w:rsidP="00F45F6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Insertion: Adding data in the data structure.</w:t>
      </w:r>
    </w:p>
    <w:p w:rsidR="00F45F6C" w:rsidRDefault="00F45F6C" w:rsidP="00F45F6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Deletion: removing data from a data structure.</w:t>
      </w:r>
    </w:p>
    <w:p w:rsidR="00F45F6C" w:rsidRDefault="00F45F6C" w:rsidP="00F45F6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Sorting: Arrange data in increasing or decreasing order.</w:t>
      </w:r>
    </w:p>
    <w:p w:rsidR="00F45F6C" w:rsidRDefault="00F45F6C" w:rsidP="00F45F6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Searching: Finding the location of data in a data structure.</w:t>
      </w:r>
    </w:p>
    <w:p w:rsidR="00F45F6C" w:rsidRDefault="00F45F6C" w:rsidP="00F45F6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Merging: Combining the data of two different sorted files into a single sorted file.</w:t>
      </w:r>
    </w:p>
    <w:p w:rsidR="00F45F6C" w:rsidRPr="00F45F6C" w:rsidRDefault="00F45F6C" w:rsidP="00F45F6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Traversing: Accessing each data exactly once in the data structure so that each data item is traversed or visited.</w:t>
      </w:r>
    </w:p>
    <w:sectPr w:rsidR="00F45F6C" w:rsidRPr="00F45F6C" w:rsidSect="0043454C">
      <w:headerReference w:type="even" r:id="rId19"/>
      <w:headerReference w:type="default" r:id="rId20"/>
      <w:pgSz w:w="12240" w:h="15840" w:code="1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738" w:rsidRDefault="00CC2738" w:rsidP="0032399A">
      <w:r>
        <w:separator/>
      </w:r>
    </w:p>
  </w:endnote>
  <w:endnote w:type="continuationSeparator" w:id="0">
    <w:p w:rsidR="00CC2738" w:rsidRDefault="00CC2738" w:rsidP="0032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738" w:rsidRDefault="00CC2738" w:rsidP="0032399A">
      <w:r>
        <w:separator/>
      </w:r>
    </w:p>
  </w:footnote>
  <w:footnote w:type="continuationSeparator" w:id="0">
    <w:p w:rsidR="00CC2738" w:rsidRDefault="00CC2738" w:rsidP="00323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:rsidR="007F5E83" w:rsidRDefault="007F5E83" w:rsidP="007F5E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F5E83" w:rsidRDefault="007F5E83" w:rsidP="003239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E83" w:rsidRDefault="007F5E83" w:rsidP="007F5E83">
    <w:pPr>
      <w:pStyle w:val="Header"/>
      <w:framePr w:wrap="none" w:vAnchor="text" w:hAnchor="margin" w:xAlign="right" w:y="1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69494" w:themeFill="accent2" w:themeFillTint="99"/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7F5E83" w:rsidTr="00FF2D16">
      <w:trPr>
        <w:trHeight w:val="570"/>
      </w:trPr>
      <w:tc>
        <w:tcPr>
          <w:tcW w:w="2697" w:type="dxa"/>
          <w:shd w:val="clear" w:color="auto" w:fill="D69494" w:themeFill="accent2" w:themeFillTint="99"/>
          <w:vAlign w:val="center"/>
        </w:tcPr>
        <w:p w:rsidR="007F5E83" w:rsidRPr="00FF2D16" w:rsidRDefault="007F5E83" w:rsidP="00FF2D16">
          <w:pPr>
            <w:pStyle w:val="Header"/>
            <w:ind w:right="360"/>
            <w:rPr>
              <w:color w:val="E4B8B7" w:themeColor="accent2" w:themeTint="66"/>
            </w:rPr>
          </w:pPr>
          <w:r>
            <w:rPr>
              <w:sz w:val="24"/>
            </w:rPr>
            <w:t>DSAA</w:t>
          </w:r>
          <w:r w:rsidRPr="002A20EA">
            <w:rPr>
              <w:sz w:val="24"/>
            </w:rPr>
            <w:t xml:space="preserve"> </w:t>
          </w:r>
        </w:p>
      </w:tc>
      <w:tc>
        <w:tcPr>
          <w:tcW w:w="6293" w:type="dxa"/>
          <w:shd w:val="clear" w:color="auto" w:fill="D69494" w:themeFill="accent2" w:themeFillTint="99"/>
        </w:tcPr>
        <w:p w:rsidR="007F5E83" w:rsidRDefault="007F5E83" w:rsidP="0032399A">
          <w:pPr>
            <w:pStyle w:val="Header"/>
          </w:pPr>
        </w:p>
      </w:tc>
      <w:tc>
        <w:tcPr>
          <w:tcW w:w="1800" w:type="dxa"/>
          <w:shd w:val="clear" w:color="auto" w:fill="D69494" w:themeFill="accent2" w:themeFillTint="99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:rsidR="007F5E83" w:rsidRPr="0032399A" w:rsidRDefault="007F5E83" w:rsidP="0032399A">
              <w:pPr>
                <w:pStyle w:val="Footer"/>
                <w:jc w:val="center"/>
              </w:pPr>
              <w:r w:rsidRPr="00AF4F54">
                <w:rPr>
                  <w:rStyle w:val="PageNumber"/>
                  <w:color w:val="auto"/>
                  <w:sz w:val="20"/>
                  <w:szCs w:val="20"/>
                </w:rPr>
                <w:t xml:space="preserve">PAGE </w: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begin"/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instrText xml:space="preserve"> PAGE </w:instrTex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separate"/>
              </w:r>
              <w:r w:rsidR="00AB399C">
                <w:rPr>
                  <w:rStyle w:val="PageNumber"/>
                  <w:noProof/>
                  <w:color w:val="auto"/>
                  <w:sz w:val="20"/>
                  <w:szCs w:val="20"/>
                </w:rPr>
                <w:t>8</w: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7F5E83" w:rsidRDefault="007F5E83" w:rsidP="00323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883"/>
    <w:multiLevelType w:val="hybridMultilevel"/>
    <w:tmpl w:val="9326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A723C"/>
    <w:multiLevelType w:val="multilevel"/>
    <w:tmpl w:val="89AE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D7478E"/>
    <w:multiLevelType w:val="multilevel"/>
    <w:tmpl w:val="AC4E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26118"/>
    <w:multiLevelType w:val="hybridMultilevel"/>
    <w:tmpl w:val="9524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2"/>
    <w:lvlOverride w:ilvl="0">
      <w:startOverride w:val="3"/>
    </w:lvlOverride>
  </w:num>
  <w:num w:numId="11">
    <w:abstractNumId w:val="2"/>
    <w:lvlOverride w:ilvl="0">
      <w:startOverride w:val="4"/>
    </w:lvlOverride>
  </w:num>
  <w:num w:numId="12">
    <w:abstractNumId w:val="2"/>
    <w:lvlOverride w:ilvl="0"/>
    <w:lvlOverride w:ilvl="1">
      <w:startOverride w:val="1"/>
    </w:lvlOverride>
  </w:num>
  <w:num w:numId="13">
    <w:abstractNumId w:val="2"/>
    <w:lvlOverride w:ilvl="0"/>
    <w:lvlOverride w:ilvl="1">
      <w:startOverride w:val="2"/>
    </w:lvlOverride>
  </w:num>
  <w:num w:numId="14">
    <w:abstractNumId w:val="2"/>
    <w:lvlOverride w:ilvl="0">
      <w:startOverride w:val="5"/>
    </w:lvlOverride>
    <w:lvlOverride w:ilv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16"/>
    <w:rsid w:val="00056B1A"/>
    <w:rsid w:val="00072C42"/>
    <w:rsid w:val="0018213C"/>
    <w:rsid w:val="001A6F00"/>
    <w:rsid w:val="00256297"/>
    <w:rsid w:val="002A20EA"/>
    <w:rsid w:val="002E0DDD"/>
    <w:rsid w:val="0032399A"/>
    <w:rsid w:val="003E22F4"/>
    <w:rsid w:val="0043454C"/>
    <w:rsid w:val="004A0DED"/>
    <w:rsid w:val="0054426D"/>
    <w:rsid w:val="006068D2"/>
    <w:rsid w:val="006C60E6"/>
    <w:rsid w:val="007735A6"/>
    <w:rsid w:val="007F5E83"/>
    <w:rsid w:val="00883571"/>
    <w:rsid w:val="00952F7D"/>
    <w:rsid w:val="00AB399C"/>
    <w:rsid w:val="00AF4F54"/>
    <w:rsid w:val="00B33538"/>
    <w:rsid w:val="00BF3944"/>
    <w:rsid w:val="00CC2738"/>
    <w:rsid w:val="00DE2F3A"/>
    <w:rsid w:val="00E12350"/>
    <w:rsid w:val="00E51622"/>
    <w:rsid w:val="00F45F6C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E63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AF4F54"/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qFormat/>
    <w:rsid w:val="00AF4F54"/>
    <w:pPr>
      <w:spacing w:before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4F54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AF4F54"/>
    <w:pPr>
      <w:spacing w:before="120"/>
      <w:outlineLvl w:val="2"/>
    </w:pPr>
    <w:rPr>
      <w:b/>
      <w:color w:val="BC4E4D" w:themeColor="accent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5"/>
    <w:qFormat/>
    <w:rsid w:val="007735A6"/>
    <w:rPr>
      <w:noProof/>
      <w:sz w:val="10"/>
    </w:rPr>
  </w:style>
  <w:style w:type="character" w:customStyle="1" w:styleId="Heading1Char">
    <w:name w:val="Heading 1 Char"/>
    <w:basedOn w:val="DefaultParagraphFont"/>
    <w:link w:val="Heading1"/>
    <w:rsid w:val="00AF4F54"/>
    <w:rPr>
      <w:b/>
      <w:color w:val="FFFFFF" w:themeColor="background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AF4F54"/>
    <w:rPr>
      <w:b/>
      <w:color w:val="FFFFFF" w:themeColor="background1"/>
      <w:sz w:val="36"/>
      <w:szCs w:val="36"/>
    </w:rPr>
  </w:style>
  <w:style w:type="paragraph" w:customStyle="1" w:styleId="Text">
    <w:name w:val="Text"/>
    <w:basedOn w:val="Normal"/>
    <w:uiPriority w:val="3"/>
    <w:qFormat/>
    <w:rsid w:val="00AF4F54"/>
    <w:rPr>
      <w:color w:val="auto"/>
      <w:sz w:val="28"/>
      <w:szCs w:val="28"/>
    </w:rPr>
  </w:style>
  <w:style w:type="paragraph" w:styleId="Header">
    <w:name w:val="header"/>
    <w:basedOn w:val="Normal"/>
    <w:link w:val="HeaderChar"/>
    <w:uiPriority w:val="99"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semiHidden/>
    <w:rsid w:val="00323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F00"/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AF4F54"/>
    <w:rPr>
      <w:b/>
      <w:color w:val="BC4E4D" w:themeColor="accent2"/>
      <w:sz w:val="28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AF4F54"/>
    <w:rPr>
      <w:b/>
      <w:color w:val="BC4E4D" w:themeColor="accent2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AF4F54"/>
    <w:rPr>
      <w:b/>
      <w:color w:val="BC4E4D" w:themeColor="accent2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F4F54"/>
    <w:pPr>
      <w:spacing w:before="360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54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54C"/>
    <w:pPr>
      <w:numPr>
        <w:ilvl w:val="1"/>
      </w:numPr>
    </w:pPr>
    <w:rPr>
      <w:rFonts w:asciiTheme="majorHAnsi" w:eastAsiaTheme="minorEastAsia" w:hAnsiTheme="majorHAnsi"/>
      <w:b/>
      <w:color w:val="BC4E4D" w:themeColor="accen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54C"/>
    <w:rPr>
      <w:rFonts w:asciiTheme="majorHAnsi" w:eastAsiaTheme="minorEastAsia" w:hAnsiTheme="majorHAnsi"/>
      <w:b/>
      <w:color w:val="BC4E4D" w:themeColor="accent2"/>
      <w:spacing w:val="15"/>
      <w:sz w:val="36"/>
      <w:szCs w:val="22"/>
    </w:rPr>
  </w:style>
  <w:style w:type="paragraph" w:customStyle="1" w:styleId="DescriptionHeading">
    <w:name w:val="Description Heading"/>
    <w:basedOn w:val="Text"/>
    <w:uiPriority w:val="6"/>
    <w:qFormat/>
    <w:rsid w:val="00AF4F54"/>
    <w:pPr>
      <w:jc w:val="center"/>
    </w:pPr>
    <w:rPr>
      <w:b/>
      <w:color w:val="FFFFFF" w:themeColor="background1"/>
    </w:rPr>
  </w:style>
  <w:style w:type="paragraph" w:customStyle="1" w:styleId="TextWhite">
    <w:name w:val="Text White"/>
    <w:basedOn w:val="Text"/>
    <w:uiPriority w:val="6"/>
    <w:qFormat/>
    <w:rsid w:val="00AF4F54"/>
    <w:rPr>
      <w:color w:val="FFFFFF" w:themeColor="background1"/>
    </w:rPr>
  </w:style>
  <w:style w:type="character" w:styleId="Strong">
    <w:name w:val="Strong"/>
    <w:basedOn w:val="DefaultParagraphFont"/>
    <w:uiPriority w:val="22"/>
    <w:qFormat/>
    <w:rsid w:val="002A20EA"/>
    <w:rPr>
      <w:b/>
      <w:bCs/>
    </w:rPr>
  </w:style>
  <w:style w:type="character" w:styleId="Hyperlink">
    <w:name w:val="Hyperlink"/>
    <w:basedOn w:val="DefaultParagraphFont"/>
    <w:uiPriority w:val="99"/>
    <w:semiHidden/>
    <w:rsid w:val="00DE2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4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old%20busines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6B"/>
    <w:rsid w:val="00A1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63CD47DAC4357B5D59370C035216A">
    <w:name w:val="33B63CD47DAC4357B5D59370C035216A"/>
  </w:style>
  <w:style w:type="paragraph" w:customStyle="1" w:styleId="6DE260F2EA69432AADA046642AC7F784">
    <w:name w:val="6DE260F2EA69432AADA046642AC7F784"/>
  </w:style>
  <w:style w:type="paragraph" w:customStyle="1" w:styleId="1B02DFB639A544779F1677CB6B620B50">
    <w:name w:val="1B02DFB639A544779F1677CB6B620B50"/>
  </w:style>
  <w:style w:type="paragraph" w:customStyle="1" w:styleId="2BC4117A4F504A1292BBAA0B0FE62B43">
    <w:name w:val="2BC4117A4F504A1292BBAA0B0FE62B43"/>
  </w:style>
  <w:style w:type="paragraph" w:customStyle="1" w:styleId="9B799D9BE07A406E9B293687CF5CA35B">
    <w:name w:val="9B799D9BE07A406E9B293687CF5CA35B"/>
  </w:style>
  <w:style w:type="paragraph" w:customStyle="1" w:styleId="TextWhite">
    <w:name w:val="Text White"/>
    <w:basedOn w:val="Normal"/>
    <w:uiPriority w:val="6"/>
    <w:qFormat/>
    <w:pPr>
      <w:spacing w:after="0" w:line="240" w:lineRule="auto"/>
    </w:pPr>
    <w:rPr>
      <w:rFonts w:eastAsiaTheme="minorHAnsi"/>
      <w:color w:val="FFFFFF" w:themeColor="background1"/>
      <w:sz w:val="28"/>
      <w:szCs w:val="28"/>
    </w:rPr>
  </w:style>
  <w:style w:type="paragraph" w:customStyle="1" w:styleId="12D9C92DA757427084C0F3240614530E">
    <w:name w:val="12D9C92DA757427084C0F3240614530E"/>
  </w:style>
  <w:style w:type="paragraph" w:customStyle="1" w:styleId="99F9F8634EA443B394352687E1113532">
    <w:name w:val="99F9F8634EA443B394352687E1113532"/>
  </w:style>
  <w:style w:type="paragraph" w:customStyle="1" w:styleId="4D28157F1AF24BBF8C314EE4F65C467C">
    <w:name w:val="4D28157F1AF24BBF8C314EE4F65C467C"/>
  </w:style>
  <w:style w:type="paragraph" w:customStyle="1" w:styleId="443AC0EF101747BD94F67631BF087707">
    <w:name w:val="443AC0EF101747BD94F67631BF087707"/>
  </w:style>
  <w:style w:type="paragraph" w:customStyle="1" w:styleId="F2764A6F2F4C4476BA1A8031E1D5B44D">
    <w:name w:val="F2764A6F2F4C4476BA1A8031E1D5B44D"/>
  </w:style>
  <w:style w:type="paragraph" w:customStyle="1" w:styleId="D3941D7A19AD44ED8B48822D5EE19C84">
    <w:name w:val="D3941D7A19AD44ED8B48822D5EE19C84"/>
  </w:style>
  <w:style w:type="paragraph" w:customStyle="1" w:styleId="Text">
    <w:name w:val="Text"/>
    <w:basedOn w:val="Normal"/>
    <w:uiPriority w:val="3"/>
    <w:qFormat/>
    <w:pPr>
      <w:spacing w:after="0" w:line="240" w:lineRule="auto"/>
    </w:pPr>
    <w:rPr>
      <w:rFonts w:eastAsiaTheme="minorHAnsi"/>
      <w:sz w:val="28"/>
      <w:szCs w:val="28"/>
    </w:rPr>
  </w:style>
  <w:style w:type="paragraph" w:customStyle="1" w:styleId="14D33BA024BD443FAC0ED77F5F2FA6DD">
    <w:name w:val="14D33BA024BD443FAC0ED77F5F2FA6DD"/>
  </w:style>
  <w:style w:type="paragraph" w:customStyle="1" w:styleId="F57B814C2E87430E964BE85F1C860E35">
    <w:name w:val="F57B814C2E87430E964BE85F1C860E35"/>
  </w:style>
  <w:style w:type="paragraph" w:customStyle="1" w:styleId="258199C5F88C4702ABAC3087821A19DE">
    <w:name w:val="258199C5F88C4702ABAC3087821A19DE"/>
  </w:style>
  <w:style w:type="paragraph" w:customStyle="1" w:styleId="BF99601919774927A64E17107DF08ED1">
    <w:name w:val="BF99601919774927A64E17107DF08ED1"/>
  </w:style>
  <w:style w:type="paragraph" w:customStyle="1" w:styleId="F412F002CA1D4BAB99408A31834F4AC3">
    <w:name w:val="F412F002CA1D4BAB99408A31834F4AC3"/>
  </w:style>
  <w:style w:type="paragraph" w:customStyle="1" w:styleId="E78C1507A5094A04A09C2B94C0F81B12">
    <w:name w:val="E78C1507A5094A04A09C2B94C0F81B12"/>
  </w:style>
  <w:style w:type="paragraph" w:customStyle="1" w:styleId="1B0DC1660F3440DB8EA25E2A8184201A">
    <w:name w:val="1B0DC1660F3440DB8EA25E2A8184201A"/>
  </w:style>
  <w:style w:type="paragraph" w:customStyle="1" w:styleId="12351CD023784CDFA5581A7A90DCA2C2">
    <w:name w:val="12351CD023784CDFA5581A7A90DCA2C2"/>
  </w:style>
  <w:style w:type="paragraph" w:customStyle="1" w:styleId="045EF67F6A1B45A1BB8C8036D1BCEA40">
    <w:name w:val="045EF67F6A1B45A1BB8C8036D1BCEA40"/>
  </w:style>
  <w:style w:type="paragraph" w:customStyle="1" w:styleId="EEB7C4EF1C5747CA9FE306BF6178B3F4">
    <w:name w:val="EEB7C4EF1C5747CA9FE306BF6178B3F4"/>
  </w:style>
  <w:style w:type="paragraph" w:customStyle="1" w:styleId="1CAFB6264B454055B36E7B151F00CCE2">
    <w:name w:val="1CAFB6264B454055B36E7B151F00CCE2"/>
    <w:rsid w:val="00A1086B"/>
  </w:style>
  <w:style w:type="paragraph" w:customStyle="1" w:styleId="C0F3B0930F0C40A98089C4CC3FF2B736">
    <w:name w:val="C0F3B0930F0C40A98089C4CC3FF2B736"/>
    <w:rsid w:val="00A10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BR">
  <a:themeElements>
    <a:clrScheme name="Bold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BC4E4D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B43932-8BE5-4A11-9D30-69AEBB67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C938F-0932-4C0A-BC54-04F30C423DE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05554D6-1FEB-4E3D-BA88-5F279922E7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8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2024-08-30T11:57:00Z</dcterms:created>
  <dcterms:modified xsi:type="dcterms:W3CDTF">2024-08-30T13:13:00Z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